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AE117F">
        <w:trPr>
          <w:trHeight w:hRule="exact" w:val="117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EC47E3" w:rsidRDefault="00692703" w:rsidP="00913946">
            <w:pPr>
              <w:pStyle w:val="Title"/>
              <w:rPr>
                <w:sz w:val="48"/>
                <w:szCs w:val="48"/>
              </w:rPr>
            </w:pPr>
            <w:r w:rsidRPr="00CF1A49">
              <w:t xml:space="preserve"> </w:t>
            </w:r>
            <w:r w:rsidR="001B25E1" w:rsidRPr="00EC47E3">
              <w:rPr>
                <w:rStyle w:val="IntenseEmphasis"/>
                <w:sz w:val="48"/>
                <w:szCs w:val="48"/>
              </w:rPr>
              <w:t>Davin Kyi</w:t>
            </w:r>
          </w:p>
          <w:p w:rsidR="00692703" w:rsidRPr="00CF1A49" w:rsidRDefault="00811489" w:rsidP="00913946">
            <w:pPr>
              <w:pStyle w:val="ContactInfo"/>
              <w:contextualSpacing w:val="0"/>
            </w:pPr>
            <w:r>
              <w:t>5560 Highland Drive Bellevue W</w:t>
            </w:r>
            <w:r w:rsidR="007E0B88">
              <w:t>A</w:t>
            </w:r>
            <w:bookmarkStart w:id="0" w:name="_GoBack"/>
            <w:bookmarkEnd w:id="0"/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618ACE9626B74EB5B310E04E1277CFFF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425-499-6266</w:t>
            </w:r>
          </w:p>
          <w:p w:rsidR="00692703" w:rsidRPr="00CF1A49" w:rsidRDefault="00811489" w:rsidP="00913946">
            <w:pPr>
              <w:pStyle w:val="ContactInfoEmphasis"/>
              <w:contextualSpacing w:val="0"/>
            </w:pPr>
            <w:r>
              <w:t>Davin123456789@hotmail.com</w:t>
            </w:r>
          </w:p>
        </w:tc>
      </w:tr>
    </w:tbl>
    <w:p w:rsidR="004E01EB" w:rsidRDefault="001B25E1" w:rsidP="004E01EB">
      <w:pPr>
        <w:pStyle w:val="Heading1"/>
      </w:pPr>
      <w:r>
        <w:t>Education</w:t>
      </w:r>
    </w:p>
    <w:p w:rsidR="001B25E1" w:rsidRPr="00EC47E3" w:rsidRDefault="001B25E1" w:rsidP="001B25E1">
      <w:pPr>
        <w:pStyle w:val="Heading2"/>
        <w:rPr>
          <w:rFonts w:cstheme="minorHAnsi"/>
        </w:rPr>
      </w:pPr>
      <w:r w:rsidRPr="00EC47E3">
        <w:rPr>
          <w:rFonts w:cstheme="minorHAnsi"/>
        </w:rPr>
        <w:t>Newport high school, Bellevue, WA. 2015-2019</w:t>
      </w:r>
    </w:p>
    <w:p w:rsidR="00EC47E3" w:rsidRDefault="001B25E1" w:rsidP="00EC47E3">
      <w:pPr>
        <w:pStyle w:val="ListBullet"/>
        <w:rPr>
          <w:rFonts w:cstheme="minorHAnsi"/>
        </w:rPr>
      </w:pPr>
      <w:r>
        <w:rPr>
          <w:rFonts w:cstheme="minorHAnsi"/>
        </w:rPr>
        <w:t xml:space="preserve">GPA: </w:t>
      </w:r>
      <w:r w:rsidR="00EC47E3">
        <w:rPr>
          <w:rFonts w:cstheme="minorHAnsi"/>
        </w:rPr>
        <w:t>3.89</w:t>
      </w:r>
      <w:r w:rsidRPr="004D3B25">
        <w:rPr>
          <w:rFonts w:cstheme="minorHAnsi"/>
        </w:rPr>
        <w:t xml:space="preserve">. </w:t>
      </w:r>
      <w:r w:rsidR="00EC47E3">
        <w:rPr>
          <w:rFonts w:cstheme="minorHAnsi"/>
        </w:rPr>
        <w:t xml:space="preserve">            </w:t>
      </w:r>
    </w:p>
    <w:p w:rsidR="001B25E1" w:rsidRPr="00EC47E3" w:rsidRDefault="001B25E1" w:rsidP="00EC47E3">
      <w:pPr>
        <w:pStyle w:val="ListBullet"/>
        <w:rPr>
          <w:rFonts w:cstheme="minorHAnsi"/>
        </w:rPr>
      </w:pPr>
      <w:r w:rsidRPr="00EC47E3">
        <w:rPr>
          <w:rFonts w:cstheme="minorHAnsi"/>
        </w:rPr>
        <w:t>Varsity letter for Orchestra. National honor society.</w:t>
      </w:r>
    </w:p>
    <w:p w:rsidR="00DA59AA" w:rsidRPr="00CF1A49" w:rsidRDefault="001B25E1" w:rsidP="0097790C">
      <w:pPr>
        <w:pStyle w:val="Heading1"/>
      </w:pPr>
      <w:r>
        <w:t>Volunteer experience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F61DF9" w:rsidRPr="00CF1A49" w:rsidTr="005D0BAD">
        <w:trPr>
          <w:trHeight w:val="1957"/>
        </w:trPr>
        <w:tc>
          <w:tcPr>
            <w:tcW w:w="9290" w:type="dxa"/>
            <w:tcMar>
              <w:top w:w="216" w:type="dxa"/>
            </w:tcMar>
          </w:tcPr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vibes summer mentor program, 2015-2018</w:t>
            </w:r>
          </w:p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teen library council at the Newport way library, 2015-2018</w:t>
            </w:r>
          </w:p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somerset ELL center, 2017</w:t>
            </w:r>
          </w:p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hydrocephalus 5K, 2016-2018</w:t>
            </w:r>
          </w:p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arthritis funds for Jingle bell run and dog walks, 2015-2018</w:t>
            </w:r>
          </w:p>
          <w:p w:rsidR="001B25E1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at the special Olympics 2018</w:t>
            </w:r>
          </w:p>
          <w:p w:rsid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for all in for autism marathons 2015-2018</w:t>
            </w:r>
          </w:p>
          <w:p w:rsidR="00F61DF9" w:rsidRPr="001B25E1" w:rsidRDefault="001B25E1" w:rsidP="001B25E1">
            <w:pPr>
              <w:pStyle w:val="Heading1"/>
              <w:outlineLvl w:val="0"/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</w:pPr>
            <w:r w:rsidRPr="001B25E1"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>Volunteer for Vegfest</w:t>
            </w:r>
            <w:r>
              <w:rPr>
                <w:rFonts w:asciiTheme="minorHAnsi" w:hAnsiTheme="minorHAnsi"/>
                <w:color w:val="595959" w:themeColor="text1" w:themeTint="A6"/>
                <w:sz w:val="22"/>
                <w:szCs w:val="24"/>
              </w:rPr>
              <w:t xml:space="preserve"> 2018</w:t>
            </w:r>
          </w:p>
        </w:tc>
      </w:tr>
    </w:tbl>
    <w:sdt>
      <w:sdtPr>
        <w:alias w:val="Skills:"/>
        <w:tag w:val="Skills:"/>
        <w:id w:val="-1392877668"/>
        <w:placeholder>
          <w:docPart w:val="B2232161585B4F6490E4D261BD37E5B3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B25E1" w:rsidRDefault="001B25E1" w:rsidP="001B25E1">
            <w:pPr>
              <w:pStyle w:val="ListBullet"/>
            </w:pPr>
            <w:r>
              <w:t xml:space="preserve">Leadership. Discussion leader and </w:t>
            </w:r>
            <w:r w:rsidR="00C87013">
              <w:t>sectary</w:t>
            </w:r>
            <w:r>
              <w:t xml:space="preserve"> in the teen library council</w:t>
            </w:r>
          </w:p>
          <w:p w:rsidR="001B25E1" w:rsidRDefault="001B25E1" w:rsidP="001B25E1">
            <w:pPr>
              <w:pStyle w:val="ListBullet"/>
            </w:pPr>
            <w:r>
              <w:t xml:space="preserve">Academic background. </w:t>
            </w:r>
            <w:r w:rsidR="00EC47E3">
              <w:t xml:space="preserve">11 college level courses, freshmen to senior year. </w:t>
            </w:r>
            <w:r>
              <w:t>Participation in WAS, Washington aerospace scholars</w:t>
            </w:r>
            <w:r w:rsidR="005D0BAD">
              <w:t>. 8 AP classes.</w:t>
            </w:r>
          </w:p>
          <w:p w:rsidR="001B25E1" w:rsidRDefault="001B25E1" w:rsidP="001B25E1">
            <w:pPr>
              <w:pStyle w:val="ListBullet"/>
            </w:pPr>
            <w:r>
              <w:t>Str</w:t>
            </w:r>
            <w:r w:rsidR="00EC47E3">
              <w:t xml:space="preserve">ong interpersonal skills. Manager for class </w:t>
            </w:r>
            <w:r>
              <w:t xml:space="preserve">mentor for elementary classes </w:t>
            </w:r>
            <w:r w:rsidR="00EC47E3">
              <w:t xml:space="preserve">in the VIBES program since 2015 at Lake Hills elementary </w:t>
            </w:r>
            <w:r>
              <w:t xml:space="preserve">in the Bellevue school district. </w:t>
            </w:r>
          </w:p>
          <w:p w:rsidR="001F4E6D" w:rsidRPr="00AE117F" w:rsidRDefault="001F4E6D" w:rsidP="001B25E1">
            <w:pPr>
              <w:pStyle w:val="ListBullet"/>
              <w:numPr>
                <w:ilvl w:val="0"/>
                <w:numId w:val="0"/>
              </w:numPr>
              <w:ind w:left="360"/>
              <w:rPr>
                <w:sz w:val="6"/>
                <w:szCs w:val="6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:rsidR="001B25E1" w:rsidRDefault="001B25E1" w:rsidP="001B25E1">
            <w:pPr>
              <w:pStyle w:val="ListBullet"/>
            </w:pPr>
            <w:r>
              <w:t>Computing skills</w:t>
            </w:r>
            <w:r w:rsidR="00C87013">
              <w:t>. M</w:t>
            </w:r>
            <w:r>
              <w:t xml:space="preserve">ath </w:t>
            </w:r>
            <w:r w:rsidR="00C87013">
              <w:t>Olympiad</w:t>
            </w:r>
            <w:r>
              <w:t xml:space="preserve">. </w:t>
            </w:r>
            <w:r w:rsidR="00C87013">
              <w:t xml:space="preserve">A’s in my math classes: </w:t>
            </w:r>
            <w:r>
              <w:t xml:space="preserve">Algebra-AP </w:t>
            </w:r>
            <w:r w:rsidR="00C87013">
              <w:t>calculus. Leader in Newport HS math club</w:t>
            </w:r>
            <w:r>
              <w:t>. Robotics club.</w:t>
            </w:r>
            <w:r w:rsidR="005D0BAD">
              <w:t xml:space="preserve"> Mentor in VIBES student</w:t>
            </w:r>
            <w:r w:rsidR="00C87013">
              <w:t xml:space="preserve"> mentor program: help</w:t>
            </w:r>
            <w:r w:rsidR="005D0BAD">
              <w:t xml:space="preserve"> kids with math and computing skills</w:t>
            </w:r>
          </w:p>
          <w:p w:rsidR="001E3120" w:rsidRPr="006E1507" w:rsidRDefault="001B25E1" w:rsidP="001B25E1">
            <w:pPr>
              <w:pStyle w:val="ListBullet"/>
            </w:pPr>
            <w:r>
              <w:t>Working with others. Chinese club</w:t>
            </w:r>
            <w:r w:rsidR="00C87013">
              <w:t>’s</w:t>
            </w:r>
            <w:r w:rsidR="005D0BAD">
              <w:t xml:space="preserve"> activity starter, Teen library council secretary and discussion director</w:t>
            </w:r>
            <w:r>
              <w:t xml:space="preserve">, </w:t>
            </w:r>
            <w:r w:rsidR="005D0BAD">
              <w:t xml:space="preserve">activity </w:t>
            </w:r>
            <w:r w:rsidR="00C87013">
              <w:t>organizer</w:t>
            </w:r>
            <w:r w:rsidR="005D0BAD">
              <w:t xml:space="preserve"> for northwest harvest, assistant in the </w:t>
            </w:r>
            <w:r w:rsidR="00C87013">
              <w:t xml:space="preserve">volunteer </w:t>
            </w:r>
            <w:r w:rsidR="005D0BAD">
              <w:t xml:space="preserve">management for the special </w:t>
            </w:r>
            <w:r w:rsidR="00C87013">
              <w:t>Olympics</w:t>
            </w:r>
          </w:p>
        </w:tc>
      </w:tr>
    </w:tbl>
    <w:sdt>
      <w:sdtPr>
        <w:alias w:val="Activities:"/>
        <w:tag w:val="Activities:"/>
        <w:id w:val="1223332893"/>
        <w:placeholder>
          <w:docPart w:val="79ACD6802A5547CA95003CE361EC3AAA"/>
        </w:placeholder>
        <w:temporary/>
        <w:showingPlcHdr/>
        <w15:appearance w15:val="hidden"/>
      </w:sdtPr>
      <w:sdtEndPr/>
      <w:sdtContent>
        <w:p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:rsidR="001B25E1" w:rsidRPr="00EC47E3" w:rsidRDefault="001B25E1" w:rsidP="001B25E1">
      <w:r w:rsidRPr="00EC47E3">
        <w:t>Senior level swimmer, King aquatic club, 2007-2018</w:t>
      </w:r>
    </w:p>
    <w:p w:rsidR="001B25E1" w:rsidRPr="00EC47E3" w:rsidRDefault="001B25E1" w:rsidP="001B25E1">
      <w:proofErr w:type="spellStart"/>
      <w:r w:rsidRPr="00EC47E3">
        <w:t>Naitonal</w:t>
      </w:r>
      <w:proofErr w:type="spellEnd"/>
      <w:r w:rsidRPr="00EC47E3">
        <w:t xml:space="preserve"> honor society, Newport high school, 2015-2018</w:t>
      </w:r>
    </w:p>
    <w:p w:rsidR="001B25E1" w:rsidRPr="00EC47E3" w:rsidRDefault="001B25E1" w:rsidP="001B25E1">
      <w:r w:rsidRPr="00EC47E3">
        <w:t>Newport high school Chinese culture club, 2015-2018</w:t>
      </w:r>
    </w:p>
    <w:p w:rsidR="001B25E1" w:rsidRPr="00EC47E3" w:rsidRDefault="001B25E1" w:rsidP="001B25E1">
      <w:r w:rsidRPr="00EC47E3">
        <w:t>Newport high school UNICEF club, 2015-2017</w:t>
      </w:r>
    </w:p>
    <w:p w:rsidR="001B25E1" w:rsidRPr="00EC47E3" w:rsidRDefault="001B25E1" w:rsidP="001B25E1">
      <w:r w:rsidRPr="00EC47E3">
        <w:t>Varsity swimmer (state alternative), Newport high school swim, 2016-2017, varsity letter in swimming</w:t>
      </w:r>
    </w:p>
    <w:p w:rsidR="00B51D1B" w:rsidRDefault="001B25E1" w:rsidP="001B25E1">
      <w:r w:rsidRPr="00EC47E3">
        <w:t>Orchestra, varsity letter in orchestra, 2018</w:t>
      </w:r>
    </w:p>
    <w:p w:rsidR="004B5712" w:rsidRDefault="00EA35C5" w:rsidP="001B25E1">
      <w:r>
        <w:t>Washington Aerospace scholars (</w:t>
      </w:r>
      <w:r w:rsidR="004B5712">
        <w:t xml:space="preserve">Sophomore and junior year) – funded </w:t>
      </w:r>
      <w:r w:rsidR="00C87013">
        <w:t xml:space="preserve">by </w:t>
      </w:r>
      <w:r w:rsidR="004B5712">
        <w:t>Boeing, Amazon, Blue origin, Robotics club 2017</w:t>
      </w:r>
    </w:p>
    <w:p w:rsidR="004B5712" w:rsidRPr="00EC47E3" w:rsidRDefault="004B5712" w:rsidP="001B25E1">
      <w:r>
        <w:t>Northwest Harvest – Washington’s statewide hunger relief agency, senior volunteer, 2015-2018</w:t>
      </w:r>
    </w:p>
    <w:sectPr w:rsidR="004B5712" w:rsidRPr="00EC47E3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128A" w:rsidRDefault="00C3128A" w:rsidP="0068194B">
      <w:r>
        <w:separator/>
      </w:r>
    </w:p>
    <w:p w:rsidR="00C3128A" w:rsidRDefault="00C3128A"/>
    <w:p w:rsidR="00C3128A" w:rsidRDefault="00C3128A"/>
  </w:endnote>
  <w:endnote w:type="continuationSeparator" w:id="0">
    <w:p w:rsidR="00C3128A" w:rsidRDefault="00C3128A" w:rsidP="0068194B">
      <w:r>
        <w:continuationSeparator/>
      </w:r>
    </w:p>
    <w:p w:rsidR="00C3128A" w:rsidRDefault="00C3128A"/>
    <w:p w:rsidR="00C3128A" w:rsidRDefault="00C312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117F" w:rsidRDefault="00AE11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30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128A" w:rsidRDefault="00C3128A" w:rsidP="0068194B">
      <w:r>
        <w:separator/>
      </w:r>
    </w:p>
    <w:p w:rsidR="00C3128A" w:rsidRDefault="00C3128A"/>
    <w:p w:rsidR="00C3128A" w:rsidRDefault="00C3128A"/>
  </w:footnote>
  <w:footnote w:type="continuationSeparator" w:id="0">
    <w:p w:rsidR="00C3128A" w:rsidRDefault="00C3128A" w:rsidP="0068194B">
      <w:r>
        <w:continuationSeparator/>
      </w:r>
    </w:p>
    <w:p w:rsidR="00C3128A" w:rsidRDefault="00C3128A"/>
    <w:p w:rsidR="00C3128A" w:rsidRDefault="00C3128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117F" w:rsidRPr="004E01EB" w:rsidRDefault="00AE117F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96EB3A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5F942E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5E1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B25E1"/>
    <w:rsid w:val="001C0E68"/>
    <w:rsid w:val="001C4B6F"/>
    <w:rsid w:val="001D0BF1"/>
    <w:rsid w:val="001E301D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756D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712"/>
    <w:rsid w:val="004B6AD0"/>
    <w:rsid w:val="004C2D5D"/>
    <w:rsid w:val="004C33E1"/>
    <w:rsid w:val="004E01EB"/>
    <w:rsid w:val="004E2794"/>
    <w:rsid w:val="00510392"/>
    <w:rsid w:val="00513E2A"/>
    <w:rsid w:val="005505A9"/>
    <w:rsid w:val="00566A35"/>
    <w:rsid w:val="0056701E"/>
    <w:rsid w:val="005740D7"/>
    <w:rsid w:val="005A0F26"/>
    <w:rsid w:val="005A1B10"/>
    <w:rsid w:val="005A6850"/>
    <w:rsid w:val="005B1B1B"/>
    <w:rsid w:val="005C5932"/>
    <w:rsid w:val="005D0BAD"/>
    <w:rsid w:val="005D3CA7"/>
    <w:rsid w:val="005D4CC1"/>
    <w:rsid w:val="005F4B91"/>
    <w:rsid w:val="005F55D2"/>
    <w:rsid w:val="00614C7C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3534"/>
    <w:rsid w:val="0074403D"/>
    <w:rsid w:val="00746D44"/>
    <w:rsid w:val="007538DC"/>
    <w:rsid w:val="00757803"/>
    <w:rsid w:val="0079206B"/>
    <w:rsid w:val="00796076"/>
    <w:rsid w:val="007A34D4"/>
    <w:rsid w:val="007C0566"/>
    <w:rsid w:val="007C606B"/>
    <w:rsid w:val="007E0B88"/>
    <w:rsid w:val="007E6A61"/>
    <w:rsid w:val="00801140"/>
    <w:rsid w:val="00803404"/>
    <w:rsid w:val="00811489"/>
    <w:rsid w:val="00834955"/>
    <w:rsid w:val="00855B59"/>
    <w:rsid w:val="00860461"/>
    <w:rsid w:val="0086487C"/>
    <w:rsid w:val="00870B20"/>
    <w:rsid w:val="008829F8"/>
    <w:rsid w:val="00885897"/>
    <w:rsid w:val="00885A05"/>
    <w:rsid w:val="008A0B99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117F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3128A"/>
    <w:rsid w:val="00C47FA6"/>
    <w:rsid w:val="00C57FC6"/>
    <w:rsid w:val="00C66A7D"/>
    <w:rsid w:val="00C779DA"/>
    <w:rsid w:val="00C814F7"/>
    <w:rsid w:val="00C87013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FD9"/>
    <w:rsid w:val="00E9528E"/>
    <w:rsid w:val="00EA35C5"/>
    <w:rsid w:val="00EA5099"/>
    <w:rsid w:val="00EC1351"/>
    <w:rsid w:val="00EC47E3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D18B"/>
  <w15:chartTrackingRefBased/>
  <w15:docId w15:val="{DF93223B-32C5-4B79-A705-F0565964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n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18ACE9626B74EB5B310E04E1277C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1B143-E0F1-4777-9F5D-4F6ECF2F90C4}"/>
      </w:docPartPr>
      <w:docPartBody>
        <w:p w:rsidR="003F4566" w:rsidRDefault="00210548">
          <w:pPr>
            <w:pStyle w:val="618ACE9626B74EB5B310E04E1277CFFF"/>
          </w:pPr>
          <w:r w:rsidRPr="00CF1A49">
            <w:t>·</w:t>
          </w:r>
        </w:p>
      </w:docPartBody>
    </w:docPart>
    <w:docPart>
      <w:docPartPr>
        <w:name w:val="B2232161585B4F6490E4D261BD37E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E0BF0-344C-4E9F-9E75-F74218E1AC29}"/>
      </w:docPartPr>
      <w:docPartBody>
        <w:p w:rsidR="003F4566" w:rsidRDefault="00210548">
          <w:pPr>
            <w:pStyle w:val="B2232161585B4F6490E4D261BD37E5B3"/>
          </w:pPr>
          <w:r w:rsidRPr="00CF1A49">
            <w:t>Skills</w:t>
          </w:r>
        </w:p>
      </w:docPartBody>
    </w:docPart>
    <w:docPart>
      <w:docPartPr>
        <w:name w:val="79ACD6802A5547CA95003CE361EC3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F8414-1717-4018-8B94-2DD290A60B66}"/>
      </w:docPartPr>
      <w:docPartBody>
        <w:p w:rsidR="003F4566" w:rsidRDefault="00210548">
          <w:pPr>
            <w:pStyle w:val="79ACD6802A5547CA95003CE361EC3AAA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548"/>
    <w:rsid w:val="00210548"/>
    <w:rsid w:val="003F4566"/>
    <w:rsid w:val="00BF7E7D"/>
    <w:rsid w:val="00C01EE4"/>
    <w:rsid w:val="00F8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9836D176084D009D5C2AA4EC927863">
    <w:name w:val="FC9836D176084D009D5C2AA4EC92786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EE0BA9341114E408E41785AD666B99B">
    <w:name w:val="1EE0BA9341114E408E41785AD666B99B"/>
  </w:style>
  <w:style w:type="paragraph" w:customStyle="1" w:styleId="DAC51BDE88F24CB88C1FDC780A2B4500">
    <w:name w:val="DAC51BDE88F24CB88C1FDC780A2B4500"/>
  </w:style>
  <w:style w:type="paragraph" w:customStyle="1" w:styleId="618ACE9626B74EB5B310E04E1277CFFF">
    <w:name w:val="618ACE9626B74EB5B310E04E1277CFFF"/>
  </w:style>
  <w:style w:type="paragraph" w:customStyle="1" w:styleId="C54F2DFED2CC4DA0BD3665E8C07B48D5">
    <w:name w:val="C54F2DFED2CC4DA0BD3665E8C07B48D5"/>
  </w:style>
  <w:style w:type="paragraph" w:customStyle="1" w:styleId="25D36A12010C4DFAAA8B37936FEC314F">
    <w:name w:val="25D36A12010C4DFAAA8B37936FEC314F"/>
  </w:style>
  <w:style w:type="paragraph" w:customStyle="1" w:styleId="C55E4578FDF4452EA21E4F80B32CE3D6">
    <w:name w:val="C55E4578FDF4452EA21E4F80B32CE3D6"/>
  </w:style>
  <w:style w:type="paragraph" w:customStyle="1" w:styleId="F19A6CA9E77F47D6ABD7A235FB3E7B6B">
    <w:name w:val="F19A6CA9E77F47D6ABD7A235FB3E7B6B"/>
  </w:style>
  <w:style w:type="paragraph" w:customStyle="1" w:styleId="9EF63A04172F465CB949D45FDBBC72AE">
    <w:name w:val="9EF63A04172F465CB949D45FDBBC72AE"/>
  </w:style>
  <w:style w:type="paragraph" w:customStyle="1" w:styleId="3E62263EBD9E4B738B4DA1AA70E89E5E">
    <w:name w:val="3E62263EBD9E4B738B4DA1AA70E89E5E"/>
  </w:style>
  <w:style w:type="paragraph" w:customStyle="1" w:styleId="99C2A352BBA74C39817C55834A643AB5">
    <w:name w:val="99C2A352BBA74C39817C55834A643AB5"/>
  </w:style>
  <w:style w:type="paragraph" w:customStyle="1" w:styleId="22DAC18652DE45B09FD98FE8F4C1E33F">
    <w:name w:val="22DAC18652DE45B09FD98FE8F4C1E33F"/>
  </w:style>
  <w:style w:type="paragraph" w:customStyle="1" w:styleId="CE5F40BBE5B4454EA1A7A5D16A4E1B96">
    <w:name w:val="CE5F40BBE5B4454EA1A7A5D16A4E1B96"/>
  </w:style>
  <w:style w:type="paragraph" w:customStyle="1" w:styleId="F0C8BEBE811A47D0B33ACD5D908B7CDF">
    <w:name w:val="F0C8BEBE811A47D0B33ACD5D908B7CDF"/>
  </w:style>
  <w:style w:type="paragraph" w:customStyle="1" w:styleId="8526C9C42A68492C926DE2598D0C2FD6">
    <w:name w:val="8526C9C42A68492C926DE2598D0C2FD6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5ABBFBF25B946E3B351A123D0F50196">
    <w:name w:val="95ABBFBF25B946E3B351A123D0F50196"/>
  </w:style>
  <w:style w:type="paragraph" w:customStyle="1" w:styleId="39817AF58AA64B8589EE104EFD71F1B7">
    <w:name w:val="39817AF58AA64B8589EE104EFD71F1B7"/>
  </w:style>
  <w:style w:type="paragraph" w:customStyle="1" w:styleId="B174545A9F6B4A8CB9C9C691C85F9968">
    <w:name w:val="B174545A9F6B4A8CB9C9C691C85F9968"/>
  </w:style>
  <w:style w:type="paragraph" w:customStyle="1" w:styleId="FBBC7309B5E14A728B55334F7B311518">
    <w:name w:val="FBBC7309B5E14A728B55334F7B311518"/>
  </w:style>
  <w:style w:type="paragraph" w:customStyle="1" w:styleId="2612F14BAD7D43559355E933C2B668A5">
    <w:name w:val="2612F14BAD7D43559355E933C2B668A5"/>
  </w:style>
  <w:style w:type="paragraph" w:customStyle="1" w:styleId="30A412FF5DB94EFFB3B6B1B588607D98">
    <w:name w:val="30A412FF5DB94EFFB3B6B1B588607D98"/>
  </w:style>
  <w:style w:type="paragraph" w:customStyle="1" w:styleId="75261BE2E5564150AC18C0998518EED0">
    <w:name w:val="75261BE2E5564150AC18C0998518EED0"/>
  </w:style>
  <w:style w:type="paragraph" w:customStyle="1" w:styleId="55ADE564E7CA47388709E9AA1C70E72C">
    <w:name w:val="55ADE564E7CA47388709E9AA1C70E72C"/>
  </w:style>
  <w:style w:type="paragraph" w:customStyle="1" w:styleId="D836D9C55BC74005A179EDFEB855DCF4">
    <w:name w:val="D836D9C55BC74005A179EDFEB855DCF4"/>
  </w:style>
  <w:style w:type="paragraph" w:customStyle="1" w:styleId="4D5BB07650B846C182C1A422ACF0D8C5">
    <w:name w:val="4D5BB07650B846C182C1A422ACF0D8C5"/>
  </w:style>
  <w:style w:type="paragraph" w:customStyle="1" w:styleId="EBDA398A20964348A715ADFBF44FA4EA">
    <w:name w:val="EBDA398A20964348A715ADFBF44FA4EA"/>
  </w:style>
  <w:style w:type="paragraph" w:customStyle="1" w:styleId="251FCEA9953F4F1A9C31F7899D9F3AF9">
    <w:name w:val="251FCEA9953F4F1A9C31F7899D9F3AF9"/>
  </w:style>
  <w:style w:type="paragraph" w:customStyle="1" w:styleId="4D610C40BD174F5CA17629B4145E7359">
    <w:name w:val="4D610C40BD174F5CA17629B4145E7359"/>
  </w:style>
  <w:style w:type="paragraph" w:customStyle="1" w:styleId="2D02CA17726F44A5B73D019B54B35D33">
    <w:name w:val="2D02CA17726F44A5B73D019B54B35D33"/>
  </w:style>
  <w:style w:type="paragraph" w:customStyle="1" w:styleId="B0EA2CB900604384B15C5F0EC417D23A">
    <w:name w:val="B0EA2CB900604384B15C5F0EC417D23A"/>
  </w:style>
  <w:style w:type="paragraph" w:customStyle="1" w:styleId="559BC6441FEC40FF9D9CC2E01330F4D9">
    <w:name w:val="559BC6441FEC40FF9D9CC2E01330F4D9"/>
  </w:style>
  <w:style w:type="paragraph" w:customStyle="1" w:styleId="B06754EFB75F4244AF298B0B3E9AB396">
    <w:name w:val="B06754EFB75F4244AF298B0B3E9AB396"/>
  </w:style>
  <w:style w:type="paragraph" w:customStyle="1" w:styleId="BDB7F144E2AF45779F973FB721732497">
    <w:name w:val="BDB7F144E2AF45779F973FB721732497"/>
  </w:style>
  <w:style w:type="paragraph" w:customStyle="1" w:styleId="B2232161585B4F6490E4D261BD37E5B3">
    <w:name w:val="B2232161585B4F6490E4D261BD37E5B3"/>
  </w:style>
  <w:style w:type="paragraph" w:customStyle="1" w:styleId="5900F78AA15C43F1BC00C3FA2F2F9DBE">
    <w:name w:val="5900F78AA15C43F1BC00C3FA2F2F9DBE"/>
  </w:style>
  <w:style w:type="paragraph" w:customStyle="1" w:styleId="68ECB873802A4FDDB9517D8AAA0935A9">
    <w:name w:val="68ECB873802A4FDDB9517D8AAA0935A9"/>
  </w:style>
  <w:style w:type="paragraph" w:customStyle="1" w:styleId="EA7BC021C9B14B2A822EA9FAE97F53FB">
    <w:name w:val="EA7BC021C9B14B2A822EA9FAE97F53FB"/>
  </w:style>
  <w:style w:type="paragraph" w:customStyle="1" w:styleId="AE65411285DA4B01B00E079506017266">
    <w:name w:val="AE65411285DA4B01B00E079506017266"/>
  </w:style>
  <w:style w:type="paragraph" w:customStyle="1" w:styleId="3564B0BE36514581A14153C5BA9EEBBF">
    <w:name w:val="3564B0BE36514581A14153C5BA9EEBBF"/>
  </w:style>
  <w:style w:type="paragraph" w:customStyle="1" w:styleId="79ACD6802A5547CA95003CE361EC3AAA">
    <w:name w:val="79ACD6802A5547CA95003CE361EC3AAA"/>
  </w:style>
  <w:style w:type="paragraph" w:customStyle="1" w:styleId="461C7CF15D104C32966DCF4F38DFCAB9">
    <w:name w:val="461C7CF15D104C32966DCF4F38DFCA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17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 Kyi</dc:creator>
  <cp:keywords/>
  <dc:description/>
  <cp:lastModifiedBy>Kyi, Davin W (Student)</cp:lastModifiedBy>
  <cp:revision>2</cp:revision>
  <cp:lastPrinted>2018-11-17T22:02:00Z</cp:lastPrinted>
  <dcterms:created xsi:type="dcterms:W3CDTF">2018-09-26T03:48:00Z</dcterms:created>
  <dcterms:modified xsi:type="dcterms:W3CDTF">2019-05-29T04:04:00Z</dcterms:modified>
  <cp:category/>
</cp:coreProperties>
</file>